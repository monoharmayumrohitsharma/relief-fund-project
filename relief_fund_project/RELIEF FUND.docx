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6258F4" w:rsidRDefault="00F41B02">
              <w:pPr>
                <w:pStyle w:val="Publishwithline"/>
              </w:pPr>
              <w:r>
                <w:t xml:space="preserve">                                                                                                                        RELIEF FUND</w:t>
              </w:r>
            </w:p>
          </w:sdtContent>
        </w:sdt>
        <w:p w:rsidR="006258F4" w:rsidRDefault="006258F4">
          <w:pPr>
            <w:pStyle w:val="underline"/>
          </w:pPr>
        </w:p>
        <w:p w:rsidR="006258F4" w:rsidRDefault="00AA3B3A">
          <w:pPr>
            <w:pStyle w:val="PadderBetweenControlandBody"/>
          </w:pPr>
        </w:p>
      </w:sdtContent>
    </w:sdt>
    <w:bookmarkStart w:id="0" w:name="_GoBack" w:displacedByCustomXml="prev"/>
    <w:bookmarkEnd w:id="0" w:displacedByCustomXml="prev"/>
    <w:p w:rsidR="00F41B02" w:rsidRDefault="00F41B02">
      <w:pPr>
        <w:rPr>
          <w:i/>
        </w:rPr>
      </w:pPr>
      <w:r>
        <w:tab/>
      </w:r>
      <w:r>
        <w:tab/>
      </w:r>
      <w:r>
        <w:rPr>
          <w:i/>
        </w:rPr>
        <w:t xml:space="preserve">RELIEF FUND it’s an online social media and social networking service like other’s social networking </w:t>
      </w:r>
      <w:proofErr w:type="gramStart"/>
      <w:r>
        <w:rPr>
          <w:i/>
        </w:rPr>
        <w:t>sites ,</w:t>
      </w:r>
      <w:proofErr w:type="gramEnd"/>
      <w:r>
        <w:rPr>
          <w:i/>
        </w:rPr>
        <w:t xml:space="preserve"> The only different is that it mainly focused on natural/man-made disaster’s .</w:t>
      </w:r>
    </w:p>
    <w:p w:rsidR="00F41B02" w:rsidRDefault="00F41B02">
      <w:pPr>
        <w:rPr>
          <w:i/>
        </w:rPr>
      </w:pPr>
      <w:r>
        <w:rPr>
          <w:i/>
        </w:rPr>
        <w:tab/>
      </w:r>
      <w:r>
        <w:rPr>
          <w:i/>
        </w:rPr>
        <w:tab/>
        <w:t xml:space="preserve">Here it </w:t>
      </w:r>
      <w:proofErr w:type="spellStart"/>
      <w:r>
        <w:rPr>
          <w:i/>
        </w:rPr>
        <w:t>deal’s</w:t>
      </w:r>
      <w:proofErr w:type="spellEnd"/>
      <w:r>
        <w:rPr>
          <w:i/>
        </w:rPr>
        <w:t xml:space="preserve"> with the difficulty of helping people who are in really need for help, as people across the world </w:t>
      </w:r>
      <w:r w:rsidR="00980021">
        <w:rPr>
          <w:i/>
        </w:rPr>
        <w:t>from any corner of the world can help these victim’s(that is people who need help).</w:t>
      </w:r>
    </w:p>
    <w:p w:rsidR="00980021" w:rsidRDefault="00980021">
      <w:pPr>
        <w:rPr>
          <w:i/>
        </w:rPr>
      </w:pPr>
      <w:r>
        <w:rPr>
          <w:i/>
        </w:rPr>
        <w:t xml:space="preserve">                               So, people need to create an account on relief fund website, people who have account on these site can only utilized the </w:t>
      </w:r>
      <w:proofErr w:type="gramStart"/>
      <w:r>
        <w:rPr>
          <w:i/>
        </w:rPr>
        <w:t>service’s</w:t>
      </w:r>
      <w:proofErr w:type="gramEnd"/>
      <w:r>
        <w:rPr>
          <w:i/>
        </w:rPr>
        <w:t xml:space="preserve"> provided by it.</w:t>
      </w:r>
    </w:p>
    <w:p w:rsidR="00980021" w:rsidRDefault="00980021">
      <w:pPr>
        <w:rPr>
          <w:i/>
        </w:rPr>
      </w:pPr>
      <w:r>
        <w:rPr>
          <w:i/>
        </w:rPr>
        <w:t xml:space="preserve">                               Services provided are:</w:t>
      </w:r>
    </w:p>
    <w:p w:rsidR="00980021" w:rsidRDefault="00980021">
      <w:pPr>
        <w:rPr>
          <w:i/>
        </w:rPr>
      </w:pPr>
      <w:r>
        <w:rPr>
          <w:i/>
        </w:rPr>
        <w:tab/>
      </w:r>
      <w:r>
        <w:rPr>
          <w:i/>
        </w:rPr>
        <w:tab/>
      </w:r>
      <w:r>
        <w:rPr>
          <w:i/>
        </w:rPr>
        <w:tab/>
      </w:r>
      <w:r>
        <w:rPr>
          <w:i/>
        </w:rPr>
        <w:tab/>
      </w:r>
      <w:r>
        <w:rPr>
          <w:i/>
        </w:rPr>
        <w:tab/>
      </w:r>
      <w:proofErr w:type="gramStart"/>
      <w:r>
        <w:rPr>
          <w:i/>
        </w:rPr>
        <w:t>1.</w:t>
      </w:r>
      <w:r>
        <w:rPr>
          <w:i/>
          <w:u w:val="single"/>
        </w:rPr>
        <w:t>FUND</w:t>
      </w:r>
      <w:proofErr w:type="gramEnd"/>
      <w:r>
        <w:rPr>
          <w:i/>
          <w:u w:val="single"/>
        </w:rPr>
        <w:t xml:space="preserve"> TRANSFER</w:t>
      </w:r>
      <w:r w:rsidR="004239F0">
        <w:rPr>
          <w:i/>
        </w:rPr>
        <w:t xml:space="preserve">:- Here people can transfer fund to any person individually(i.e.  </w:t>
      </w:r>
      <w:proofErr w:type="gramStart"/>
      <w:r w:rsidR="004239F0">
        <w:rPr>
          <w:i/>
        </w:rPr>
        <w:t>like</w:t>
      </w:r>
      <w:proofErr w:type="gramEnd"/>
      <w:r w:rsidR="004239F0">
        <w:rPr>
          <w:i/>
        </w:rPr>
        <w:t xml:space="preserve"> a normal banking but both the person who are involved in these should have account)</w:t>
      </w:r>
    </w:p>
    <w:p w:rsidR="004239F0" w:rsidRDefault="004239F0">
      <w:pPr>
        <w:rPr>
          <w:i/>
        </w:rPr>
      </w:pPr>
      <w:r>
        <w:rPr>
          <w:i/>
        </w:rPr>
        <w:t xml:space="preserve">                                                                                                                         Or it can transfer to a relief camp i.e. helping people in a whole.</w:t>
      </w:r>
    </w:p>
    <w:p w:rsidR="004239F0" w:rsidRDefault="004239F0">
      <w:pPr>
        <w:rPr>
          <w:i/>
        </w:rPr>
      </w:pPr>
      <w:r>
        <w:rPr>
          <w:i/>
        </w:rPr>
        <w:tab/>
      </w:r>
      <w:r>
        <w:rPr>
          <w:i/>
        </w:rPr>
        <w:tab/>
      </w:r>
      <w:r>
        <w:rPr>
          <w:i/>
        </w:rPr>
        <w:tab/>
      </w:r>
      <w:r>
        <w:rPr>
          <w:i/>
        </w:rPr>
        <w:tab/>
        <w:t xml:space="preserve">               </w:t>
      </w:r>
      <w:proofErr w:type="gramStart"/>
      <w:r>
        <w:rPr>
          <w:i/>
        </w:rPr>
        <w:t>2.</w:t>
      </w:r>
      <w:r>
        <w:rPr>
          <w:i/>
          <w:u w:val="single"/>
        </w:rPr>
        <w:t>RECIEVED</w:t>
      </w:r>
      <w:proofErr w:type="gramEnd"/>
      <w:r>
        <w:rPr>
          <w:i/>
          <w:u w:val="single"/>
        </w:rPr>
        <w:t xml:space="preserve"> FUND</w:t>
      </w:r>
      <w:r>
        <w:rPr>
          <w:i/>
        </w:rPr>
        <w:t>:- Here on other end people  received directly through their account or bank account personally.</w:t>
      </w:r>
    </w:p>
    <w:p w:rsidR="004239F0" w:rsidRPr="004239F0" w:rsidRDefault="004239F0" w:rsidP="004239F0">
      <w:pPr>
        <w:ind w:left="5760"/>
        <w:rPr>
          <w:i/>
        </w:rPr>
      </w:pPr>
      <w:r>
        <w:rPr>
          <w:i/>
        </w:rPr>
        <w:t xml:space="preserve">If it is send through relief camp than victim’s can claim their money through relief camp near by them or else if not claim than relief member make sure it is reached to perfect person. </w:t>
      </w:r>
    </w:p>
    <w:p w:rsidR="00980021" w:rsidRDefault="00980021">
      <w:pPr>
        <w:rPr>
          <w:i/>
        </w:rPr>
      </w:pPr>
      <w:r>
        <w:rPr>
          <w:i/>
        </w:rPr>
        <w:t xml:space="preserve">                               </w:t>
      </w:r>
      <w:r w:rsidR="004239F0">
        <w:rPr>
          <w:i/>
        </w:rPr>
        <w:t xml:space="preserve">                                               </w:t>
      </w:r>
      <w:proofErr w:type="gramStart"/>
      <w:r w:rsidR="004239F0">
        <w:rPr>
          <w:i/>
        </w:rPr>
        <w:t>3.</w:t>
      </w:r>
      <w:r w:rsidR="004239F0">
        <w:rPr>
          <w:i/>
          <w:u w:val="single"/>
        </w:rPr>
        <w:t>FUND</w:t>
      </w:r>
      <w:proofErr w:type="gramEnd"/>
      <w:r w:rsidR="004239F0">
        <w:rPr>
          <w:i/>
          <w:u w:val="single"/>
        </w:rPr>
        <w:t xml:space="preserve"> MANAGEMENT</w:t>
      </w:r>
      <w:r w:rsidR="004239F0">
        <w:rPr>
          <w:i/>
        </w:rPr>
        <w:t xml:space="preserve">:- Two </w:t>
      </w:r>
      <w:proofErr w:type="spellStart"/>
      <w:r w:rsidR="004239F0">
        <w:rPr>
          <w:i/>
        </w:rPr>
        <w:t>thing’s</w:t>
      </w:r>
      <w:proofErr w:type="spellEnd"/>
      <w:r w:rsidR="004239F0">
        <w:rPr>
          <w:i/>
        </w:rPr>
        <w:t xml:space="preserve"> are made sure of</w:t>
      </w:r>
    </w:p>
    <w:p w:rsidR="004239F0" w:rsidRDefault="004239F0">
      <w:pPr>
        <w:rPr>
          <w:i/>
        </w:rPr>
      </w:pPr>
      <w:r>
        <w:rPr>
          <w:i/>
        </w:rPr>
        <w:tab/>
      </w:r>
      <w:r>
        <w:rPr>
          <w:i/>
        </w:rPr>
        <w:tab/>
      </w:r>
      <w:r>
        <w:rPr>
          <w:i/>
        </w:rPr>
        <w:tab/>
      </w:r>
      <w:r>
        <w:rPr>
          <w:i/>
        </w:rPr>
        <w:tab/>
      </w:r>
      <w:r>
        <w:rPr>
          <w:i/>
        </w:rPr>
        <w:tab/>
      </w:r>
      <w:r>
        <w:rPr>
          <w:i/>
        </w:rPr>
        <w:tab/>
      </w:r>
      <w:r>
        <w:rPr>
          <w:i/>
        </w:rPr>
        <w:tab/>
      </w:r>
      <w:r>
        <w:rPr>
          <w:i/>
        </w:rPr>
        <w:tab/>
        <w:t>-&gt;</w:t>
      </w:r>
      <w:r w:rsidR="00184D24">
        <w:rPr>
          <w:i/>
        </w:rPr>
        <w:t>Total transfer i.e. amount of transfer by who to whom is kept track of.</w:t>
      </w:r>
    </w:p>
    <w:p w:rsidR="00184D24" w:rsidRDefault="00184D24">
      <w:pPr>
        <w:rPr>
          <w:i/>
        </w:rPr>
      </w:pPr>
      <w:r>
        <w:rPr>
          <w:i/>
        </w:rPr>
        <w:tab/>
      </w:r>
      <w:r>
        <w:rPr>
          <w:i/>
        </w:rPr>
        <w:tab/>
      </w:r>
      <w:r>
        <w:rPr>
          <w:i/>
        </w:rPr>
        <w:tab/>
      </w:r>
      <w:r>
        <w:rPr>
          <w:i/>
        </w:rPr>
        <w:tab/>
      </w:r>
      <w:r>
        <w:rPr>
          <w:i/>
        </w:rPr>
        <w:tab/>
      </w:r>
      <w:r>
        <w:rPr>
          <w:i/>
        </w:rPr>
        <w:tab/>
      </w:r>
      <w:r>
        <w:rPr>
          <w:i/>
        </w:rPr>
        <w:tab/>
      </w:r>
      <w:r>
        <w:rPr>
          <w:i/>
        </w:rPr>
        <w:tab/>
        <w:t xml:space="preserve">-&gt;Notification of any transfer send to both the end </w:t>
      </w:r>
      <w:proofErr w:type="spellStart"/>
      <w:r>
        <w:rPr>
          <w:i/>
        </w:rPr>
        <w:t>user’s</w:t>
      </w:r>
      <w:proofErr w:type="spellEnd"/>
      <w:r>
        <w:rPr>
          <w:i/>
        </w:rPr>
        <w:t xml:space="preserve"> who are involved.</w:t>
      </w:r>
    </w:p>
    <w:p w:rsidR="00184D24" w:rsidRDefault="00184D24" w:rsidP="00184D24">
      <w:pPr>
        <w:ind w:left="3600" w:hanging="180"/>
        <w:rPr>
          <w:i/>
        </w:rPr>
      </w:pPr>
      <w:r>
        <w:rPr>
          <w:i/>
        </w:rPr>
        <w:t>4.</w:t>
      </w:r>
      <w:r>
        <w:rPr>
          <w:i/>
        </w:rPr>
        <w:tab/>
      </w:r>
      <w:r>
        <w:rPr>
          <w:i/>
          <w:u w:val="single"/>
        </w:rPr>
        <w:t>NEWS FEED’S</w:t>
      </w:r>
      <w:r>
        <w:rPr>
          <w:i/>
        </w:rPr>
        <w:t xml:space="preserve">:- people are kept aware of the disaster’s happening in every corner of the world. Here user may upload any news happening around the world in regards with         disaster is also accepted. Every post are being verified by the software and then </w:t>
      </w:r>
      <w:proofErr w:type="spellStart"/>
      <w:r>
        <w:rPr>
          <w:i/>
        </w:rPr>
        <w:t>proceed’s</w:t>
      </w:r>
      <w:proofErr w:type="spellEnd"/>
      <w:r>
        <w:rPr>
          <w:i/>
        </w:rPr>
        <w:t xml:space="preserve"> to post.</w:t>
      </w:r>
    </w:p>
    <w:p w:rsidR="00882292" w:rsidRDefault="00184D24" w:rsidP="00184D24">
      <w:pPr>
        <w:ind w:left="3600" w:hanging="180"/>
        <w:rPr>
          <w:i/>
        </w:rPr>
      </w:pPr>
      <w:proofErr w:type="gramStart"/>
      <w:r>
        <w:rPr>
          <w:i/>
        </w:rPr>
        <w:t>5.</w:t>
      </w:r>
      <w:r>
        <w:rPr>
          <w:i/>
          <w:u w:val="single"/>
        </w:rPr>
        <w:t>MESSAGING</w:t>
      </w:r>
      <w:proofErr w:type="gramEnd"/>
      <w:r>
        <w:rPr>
          <w:i/>
          <w:u w:val="single"/>
        </w:rPr>
        <w:t>/CHATS</w:t>
      </w:r>
      <w:r>
        <w:rPr>
          <w:i/>
        </w:rPr>
        <w:t xml:space="preserve">:- user can create group or can chat/message individually </w:t>
      </w:r>
      <w:r w:rsidR="00882292">
        <w:rPr>
          <w:i/>
        </w:rPr>
        <w:t>.thus providing a secure way of relation among the user’s.</w:t>
      </w:r>
    </w:p>
    <w:p w:rsidR="00C71FAA" w:rsidRDefault="00C71FAA" w:rsidP="00184D24">
      <w:pPr>
        <w:ind w:left="3600" w:hanging="180"/>
        <w:rPr>
          <w:i/>
        </w:rPr>
      </w:pPr>
      <w:r>
        <w:rPr>
          <w:i/>
        </w:rPr>
        <w:t>And other services are provided later…….</w:t>
      </w:r>
    </w:p>
    <w:p w:rsidR="00882292" w:rsidRDefault="00882292" w:rsidP="00882292">
      <w:pPr>
        <w:rPr>
          <w:i/>
        </w:rPr>
      </w:pPr>
      <w:r>
        <w:rPr>
          <w:i/>
        </w:rPr>
        <w:tab/>
        <w:t xml:space="preserve">               For people to get access to these relief fund they need to create account with the following </w:t>
      </w:r>
      <w:proofErr w:type="spellStart"/>
      <w:proofErr w:type="gramStart"/>
      <w:r>
        <w:rPr>
          <w:i/>
        </w:rPr>
        <w:t>detail’s</w:t>
      </w:r>
      <w:proofErr w:type="spellEnd"/>
      <w:proofErr w:type="gramEnd"/>
      <w:r>
        <w:rPr>
          <w:i/>
        </w:rPr>
        <w:t>:</w:t>
      </w:r>
    </w:p>
    <w:p w:rsidR="00C54233" w:rsidRDefault="00882292" w:rsidP="00882292">
      <w:pPr>
        <w:rPr>
          <w:i/>
        </w:rPr>
      </w:pPr>
      <w:r>
        <w:rPr>
          <w:i/>
        </w:rPr>
        <w:tab/>
      </w:r>
      <w:r>
        <w:rPr>
          <w:i/>
        </w:rPr>
        <w:tab/>
      </w:r>
      <w:r>
        <w:rPr>
          <w:i/>
        </w:rPr>
        <w:tab/>
      </w:r>
      <w:r>
        <w:rPr>
          <w:i/>
        </w:rPr>
        <w:tab/>
      </w:r>
      <w:r w:rsidR="00C54233">
        <w:rPr>
          <w:i/>
        </w:rPr>
        <w:t>-&gt;</w:t>
      </w:r>
      <w:r>
        <w:rPr>
          <w:i/>
        </w:rPr>
        <w:t xml:space="preserve"> </w:t>
      </w:r>
      <w:proofErr w:type="gramStart"/>
      <w:r w:rsidR="00C54233">
        <w:rPr>
          <w:i/>
        </w:rPr>
        <w:t>any</w:t>
      </w:r>
      <w:proofErr w:type="gramEnd"/>
      <w:r w:rsidR="00C54233">
        <w:rPr>
          <w:i/>
        </w:rPr>
        <w:t xml:space="preserve"> social identity number(</w:t>
      </w:r>
      <w:proofErr w:type="spellStart"/>
      <w:r>
        <w:rPr>
          <w:i/>
        </w:rPr>
        <w:t>adhaar</w:t>
      </w:r>
      <w:proofErr w:type="spellEnd"/>
      <w:r>
        <w:rPr>
          <w:i/>
        </w:rPr>
        <w:t xml:space="preserve"> card no</w:t>
      </w:r>
      <w:r w:rsidR="00C54233">
        <w:rPr>
          <w:i/>
        </w:rPr>
        <w:t>)</w:t>
      </w:r>
      <w:r>
        <w:rPr>
          <w:i/>
        </w:rPr>
        <w:t xml:space="preserve">, </w:t>
      </w:r>
      <w:r w:rsidR="00C54233">
        <w:rPr>
          <w:i/>
        </w:rPr>
        <w:t xml:space="preserve">mail address or phone number that are linked with </w:t>
      </w:r>
      <w:proofErr w:type="spellStart"/>
      <w:r w:rsidR="00C54233">
        <w:rPr>
          <w:i/>
        </w:rPr>
        <w:t>adhaar</w:t>
      </w:r>
      <w:proofErr w:type="spellEnd"/>
      <w:r w:rsidR="00C54233">
        <w:rPr>
          <w:i/>
        </w:rPr>
        <w:t xml:space="preserve"> card(for citizen of </w:t>
      </w:r>
      <w:proofErr w:type="spellStart"/>
      <w:r w:rsidR="00C54233">
        <w:rPr>
          <w:i/>
        </w:rPr>
        <w:t>india</w:t>
      </w:r>
      <w:proofErr w:type="spellEnd"/>
      <w:r w:rsidR="00C54233">
        <w:rPr>
          <w:i/>
        </w:rPr>
        <w:t xml:space="preserve">) </w:t>
      </w:r>
    </w:p>
    <w:p w:rsidR="00C54233" w:rsidRDefault="00C54233" w:rsidP="00882292">
      <w:pPr>
        <w:rPr>
          <w:i/>
        </w:rPr>
      </w:pPr>
      <w:r>
        <w:rPr>
          <w:i/>
        </w:rPr>
        <w:t xml:space="preserve">                                                                 Other specified are name, address and photo proof etc. </w:t>
      </w:r>
      <w:proofErr w:type="spellStart"/>
      <w:r>
        <w:rPr>
          <w:i/>
        </w:rPr>
        <w:t>other’s</w:t>
      </w:r>
      <w:proofErr w:type="spellEnd"/>
      <w:r>
        <w:rPr>
          <w:i/>
        </w:rPr>
        <w:t xml:space="preserve"> are specified as time </w:t>
      </w:r>
      <w:proofErr w:type="gramStart"/>
      <w:r>
        <w:rPr>
          <w:i/>
        </w:rPr>
        <w:t>changes .</w:t>
      </w:r>
      <w:proofErr w:type="gramEnd"/>
    </w:p>
    <w:p w:rsidR="001D376F" w:rsidRDefault="00C54233" w:rsidP="00C54233">
      <w:pPr>
        <w:ind w:left="1440" w:firstLine="45"/>
        <w:rPr>
          <w:i/>
        </w:rPr>
      </w:pPr>
      <w:r>
        <w:rPr>
          <w:i/>
        </w:rPr>
        <w:t>People or user claiming for any help can post on relief fund with proper document as proof</w:t>
      </w:r>
      <w:r w:rsidR="001D376F">
        <w:rPr>
          <w:i/>
        </w:rPr>
        <w:t>(these proof should be cross checked by the head of relief camp nearby)</w:t>
      </w:r>
      <w:r>
        <w:rPr>
          <w:i/>
        </w:rPr>
        <w:t xml:space="preserve"> for the cause and people willing to help those </w:t>
      </w:r>
      <w:proofErr w:type="spellStart"/>
      <w:r>
        <w:rPr>
          <w:i/>
        </w:rPr>
        <w:t>victim’s</w:t>
      </w:r>
      <w:proofErr w:type="spellEnd"/>
      <w:r>
        <w:rPr>
          <w:i/>
        </w:rPr>
        <w:t xml:space="preserve"> can cross check the identity through relief fund or   directly his/her account as some details are public by nature of the software</w:t>
      </w:r>
      <w:r w:rsidR="001D376F">
        <w:rPr>
          <w:i/>
        </w:rPr>
        <w:t xml:space="preserve">, if any user is willing to transfer any fund it can click on the post that the victim specified and can see some option which include transfer of fund than it’ll take the user for further instruction for transaction. </w:t>
      </w:r>
    </w:p>
    <w:p w:rsidR="001D376F" w:rsidRDefault="001D376F" w:rsidP="00C54233">
      <w:pPr>
        <w:ind w:left="1440" w:firstLine="45"/>
        <w:rPr>
          <w:i/>
        </w:rPr>
      </w:pPr>
      <w:r>
        <w:rPr>
          <w:i/>
        </w:rPr>
        <w:t>HOW TO KNOW TO WHOM THE TRANSCATION IS MADE AND TO BE SURE THAT THE VICTIM IS REAL</w:t>
      </w:r>
    </w:p>
    <w:p w:rsidR="007844DD" w:rsidRDefault="001D376F" w:rsidP="00C54233">
      <w:pPr>
        <w:ind w:left="1440" w:firstLine="45"/>
        <w:rPr>
          <w:i/>
        </w:rPr>
      </w:pPr>
      <w:r>
        <w:rPr>
          <w:i/>
        </w:rPr>
        <w:t xml:space="preserve">-&gt;Here in these </w:t>
      </w:r>
      <w:r w:rsidR="007844DD">
        <w:rPr>
          <w:i/>
        </w:rPr>
        <w:t xml:space="preserve">fund transfer to any unknown can be made only when if the user like to… it can also transfer any known person that’s not the problem. </w:t>
      </w:r>
      <w:proofErr w:type="spellStart"/>
      <w:proofErr w:type="gramStart"/>
      <w:r w:rsidR="007844DD">
        <w:rPr>
          <w:i/>
        </w:rPr>
        <w:t>inorder</w:t>
      </w:r>
      <w:proofErr w:type="spellEnd"/>
      <w:proofErr w:type="gramEnd"/>
      <w:r w:rsidR="007844DD">
        <w:rPr>
          <w:i/>
        </w:rPr>
        <w:t xml:space="preserve"> to make  any unknown transaction i.e. to any victim the relief camp organizer are the main role here.</w:t>
      </w:r>
    </w:p>
    <w:p w:rsidR="007844DD" w:rsidRDefault="007844DD" w:rsidP="00C54233">
      <w:pPr>
        <w:ind w:left="1440" w:firstLine="45"/>
        <w:rPr>
          <w:i/>
        </w:rPr>
      </w:pPr>
      <w:r>
        <w:rPr>
          <w:i/>
        </w:rPr>
        <w:t>Relief camp organizer of any place are also required to register/create an account for that specific place (</w:t>
      </w:r>
      <w:proofErr w:type="spellStart"/>
      <w:r>
        <w:rPr>
          <w:i/>
        </w:rPr>
        <w:t>eg.united</w:t>
      </w:r>
      <w:proofErr w:type="spellEnd"/>
      <w:r>
        <w:rPr>
          <w:i/>
        </w:rPr>
        <w:t xml:space="preserve"> </w:t>
      </w:r>
      <w:proofErr w:type="spellStart"/>
      <w:r>
        <w:rPr>
          <w:i/>
        </w:rPr>
        <w:t>relif</w:t>
      </w:r>
      <w:proofErr w:type="spellEnd"/>
      <w:r>
        <w:rPr>
          <w:i/>
        </w:rPr>
        <w:t xml:space="preserve"> camp Manipur </w:t>
      </w:r>
      <w:proofErr w:type="spellStart"/>
      <w:r>
        <w:rPr>
          <w:i/>
        </w:rPr>
        <w:t>etc</w:t>
      </w:r>
      <w:proofErr w:type="spellEnd"/>
      <w:proofErr w:type="gramStart"/>
      <w:r>
        <w:rPr>
          <w:i/>
        </w:rPr>
        <w:t>) .</w:t>
      </w:r>
      <w:proofErr w:type="gramEnd"/>
      <w:r>
        <w:rPr>
          <w:i/>
        </w:rPr>
        <w:t xml:space="preserve"> Thus doing this security level </w:t>
      </w:r>
      <w:proofErr w:type="gramStart"/>
      <w:r>
        <w:rPr>
          <w:i/>
        </w:rPr>
        <w:t>increases .</w:t>
      </w:r>
      <w:proofErr w:type="gramEnd"/>
    </w:p>
    <w:p w:rsidR="007844DD" w:rsidRDefault="007844DD" w:rsidP="00C54233">
      <w:pPr>
        <w:ind w:left="1440" w:firstLine="45"/>
        <w:rPr>
          <w:i/>
        </w:rPr>
      </w:pPr>
      <w:r>
        <w:rPr>
          <w:i/>
        </w:rPr>
        <w:t>HOW DOES ANY ONE GET HELP??</w:t>
      </w:r>
    </w:p>
    <w:p w:rsidR="00E511EF" w:rsidRDefault="007844DD" w:rsidP="00C54233">
      <w:pPr>
        <w:ind w:left="1440" w:firstLine="45"/>
        <w:rPr>
          <w:i/>
        </w:rPr>
      </w:pPr>
      <w:r>
        <w:rPr>
          <w:i/>
        </w:rPr>
        <w:t>Through relief camp name people/user are categorized if any one claims need than relief fund checks the activity of that particular relief camp. Here relief camp are required to pre-post the name s of user that are in need with specification</w:t>
      </w:r>
      <w:r w:rsidR="00E511EF">
        <w:rPr>
          <w:i/>
        </w:rPr>
        <w:t xml:space="preserve">. If relief fund find’s any suspicious activity such as not matching the name of people that are listed by relief camp of particular place and the claimed one than that post is not further on the site. </w:t>
      </w:r>
      <w:proofErr w:type="gramStart"/>
      <w:r w:rsidR="00E511EF">
        <w:rPr>
          <w:i/>
        </w:rPr>
        <w:t>or</w:t>
      </w:r>
      <w:proofErr w:type="gramEnd"/>
      <w:r w:rsidR="00E511EF">
        <w:rPr>
          <w:i/>
        </w:rPr>
        <w:t xml:space="preserve"> else it is made secure to do continue ………</w:t>
      </w:r>
    </w:p>
    <w:p w:rsidR="00E511EF" w:rsidRDefault="00E511EF" w:rsidP="00C54233">
      <w:pPr>
        <w:ind w:left="1440" w:firstLine="45"/>
        <w:rPr>
          <w:i/>
        </w:rPr>
      </w:pPr>
      <w:r>
        <w:rPr>
          <w:i/>
        </w:rPr>
        <w:t xml:space="preserve">Help can be given in person through its account (in these people who are in need can specify their account no through messages to that person who is ready to help) </w:t>
      </w:r>
      <w:r w:rsidR="00184D24">
        <w:rPr>
          <w:i/>
        </w:rPr>
        <w:tab/>
      </w:r>
    </w:p>
    <w:p w:rsidR="00184D24" w:rsidRPr="004239F0" w:rsidRDefault="00E511EF" w:rsidP="00C54233">
      <w:pPr>
        <w:ind w:left="1440" w:firstLine="45"/>
        <w:rPr>
          <w:i/>
        </w:rPr>
      </w:pPr>
      <w:r>
        <w:rPr>
          <w:i/>
        </w:rPr>
        <w:t>It also support that payment can be made indirectly to any bank near to the victim by giving victim names in these case the victim is given a unique number which is required to show proof to the bank.</w:t>
      </w:r>
      <w:r w:rsidR="00184D24">
        <w:rPr>
          <w:i/>
        </w:rPr>
        <w:tab/>
      </w:r>
    </w:p>
    <w:p w:rsidR="006258F4" w:rsidRPr="00F41B02" w:rsidRDefault="00F41B02">
      <w:pPr>
        <w:rPr>
          <w:i/>
        </w:rPr>
      </w:pPr>
      <w:r>
        <w:rPr>
          <w:i/>
        </w:rPr>
        <w:tab/>
      </w:r>
      <w:r>
        <w:rPr>
          <w:i/>
        </w:rPr>
        <w:tab/>
        <w:t xml:space="preserve"> </w:t>
      </w:r>
    </w:p>
    <w:sectPr w:rsidR="006258F4" w:rsidRPr="00F41B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F41B02"/>
    <w:rsid w:val="00184D24"/>
    <w:rsid w:val="001D376F"/>
    <w:rsid w:val="004239F0"/>
    <w:rsid w:val="006258F4"/>
    <w:rsid w:val="007844DD"/>
    <w:rsid w:val="00882292"/>
    <w:rsid w:val="00980021"/>
    <w:rsid w:val="00AA3B3A"/>
    <w:rsid w:val="00C54233"/>
    <w:rsid w:val="00C71FAA"/>
    <w:rsid w:val="00DB5A16"/>
    <w:rsid w:val="00E511EF"/>
    <w:rsid w:val="00F41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F8BB12-D132-41C9-81F8-01A20D5C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C43DC24A-B7D5-49AE-A8B9-1BBA8036B6A5}"/>
      </w:docPartPr>
      <w:docPartBody>
        <w:p w:rsidR="004E319A" w:rsidRDefault="004E319A">
          <w:r w:rsidRPr="000216FC">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2E6"/>
    <w:rsid w:val="002B2B85"/>
    <w:rsid w:val="004E319A"/>
    <w:rsid w:val="00603CDA"/>
    <w:rsid w:val="00AD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31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                                                                                                                        RELIEF FUND</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98</TotalTime>
  <Pages>1</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2017-09-19T17:11:00Z</dcterms:created>
  <dcterms:modified xsi:type="dcterms:W3CDTF">2017-09-19T18:49:00Z</dcterms:modified>
</cp:coreProperties>
</file>